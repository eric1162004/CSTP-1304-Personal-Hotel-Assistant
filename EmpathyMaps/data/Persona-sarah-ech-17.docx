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4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50"/>
        <w:gridCol w:w="688"/>
        <w:gridCol w:w="6202"/>
      </w:tblGrid>
      <w:tr w:rsidR="001B2ABD" w14:paraId="2C01E053" w14:textId="77777777" w:rsidTr="008C48B3">
        <w:trPr>
          <w:trHeight w:val="1912"/>
        </w:trPr>
        <w:tc>
          <w:tcPr>
            <w:tcW w:w="3450" w:type="dxa"/>
            <w:vAlign w:val="bottom"/>
          </w:tcPr>
          <w:p w14:paraId="5A072882" w14:textId="14B26A3D" w:rsidR="001B2ABD" w:rsidRDefault="001B2ABD" w:rsidP="008C48B3">
            <w:pPr>
              <w:tabs>
                <w:tab w:val="left" w:pos="990"/>
              </w:tabs>
            </w:pPr>
          </w:p>
        </w:tc>
        <w:tc>
          <w:tcPr>
            <w:tcW w:w="688" w:type="dxa"/>
          </w:tcPr>
          <w:p w14:paraId="5FA9ED19" w14:textId="33EAF7CC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202" w:type="dxa"/>
            <w:vAlign w:val="bottom"/>
          </w:tcPr>
          <w:p w14:paraId="14F9CB2D" w14:textId="6D2757DC" w:rsidR="001B2ABD" w:rsidRDefault="0012685B" w:rsidP="001B2ABD">
            <w:pPr>
              <w:pStyle w:val="Title"/>
            </w:pPr>
            <w:r>
              <w:t>Sar</w:t>
            </w:r>
            <w:r w:rsidR="00DE43A6">
              <w:t>ah</w:t>
            </w:r>
          </w:p>
          <w:p w14:paraId="4DF430D3" w14:textId="790EC0FE" w:rsidR="001B2ABD" w:rsidRPr="003D37FD" w:rsidRDefault="00DE43A6" w:rsidP="001B2ABD">
            <w:pPr>
              <w:pStyle w:val="Subtitle"/>
              <w:rPr>
                <w:spacing w:val="0"/>
                <w:w w:val="100"/>
              </w:rPr>
            </w:pPr>
            <w:r>
              <w:rPr>
                <w:spacing w:val="0"/>
                <w:w w:val="100"/>
              </w:rPr>
              <w:t xml:space="preserve">Mother, Age </w:t>
            </w:r>
            <w:r w:rsidR="00F5715B">
              <w:rPr>
                <w:spacing w:val="0"/>
                <w:w w:val="100"/>
              </w:rPr>
              <w:t>45</w:t>
            </w:r>
          </w:p>
        </w:tc>
      </w:tr>
      <w:tr w:rsidR="001B2ABD" w14:paraId="798276EE" w14:textId="77777777" w:rsidTr="008C48B3">
        <w:trPr>
          <w:trHeight w:val="3952"/>
        </w:trPr>
        <w:tc>
          <w:tcPr>
            <w:tcW w:w="3450" w:type="dxa"/>
          </w:tcPr>
          <w:p w14:paraId="424159B8" w14:textId="25F0B928" w:rsidR="008C48B3" w:rsidRDefault="002D46D2" w:rsidP="00136AF2">
            <w:pPr>
              <w:pStyle w:val="Heading3"/>
            </w:pPr>
            <w:r>
              <w:rPr>
                <w:noProof/>
              </w:rPr>
              <w:drawing>
                <wp:inline distT="0" distB="0" distL="0" distR="0" wp14:anchorId="1EFBFFBC" wp14:editId="6E4D7172">
                  <wp:extent cx="1836371" cy="5375959"/>
                  <wp:effectExtent l="0" t="0" r="0" b="0"/>
                  <wp:docPr id="1" name="Picture 1" descr="Young chinese casual wo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Young chinese casual woman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371" cy="5375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CCABB" w14:textId="294EF8C3" w:rsidR="00136AF2" w:rsidRPr="008C48B3" w:rsidRDefault="008C48B3" w:rsidP="00136AF2">
            <w:pPr>
              <w:pStyle w:val="Heading3"/>
              <w:rPr>
                <w:sz w:val="28"/>
                <w:szCs w:val="32"/>
              </w:rPr>
            </w:pPr>
            <w:r w:rsidRPr="008C48B3">
              <w:rPr>
                <w:sz w:val="28"/>
                <w:szCs w:val="32"/>
              </w:rPr>
              <w:t>Contact</w:t>
            </w:r>
            <w:r>
              <w:rPr>
                <w:sz w:val="28"/>
                <w:szCs w:val="32"/>
              </w:rPr>
              <w:t>s</w:t>
            </w:r>
          </w:p>
          <w:p w14:paraId="4D7B65FA" w14:textId="77777777" w:rsidR="008C48B3" w:rsidRPr="008C48B3" w:rsidRDefault="008C48B3" w:rsidP="008C48B3"/>
          <w:p w14:paraId="02DD2C79" w14:textId="77777777" w:rsidR="00582714" w:rsidRDefault="00187181" w:rsidP="008C48B3">
            <w:pPr>
              <w:rPr>
                <w:sz w:val="22"/>
                <w:szCs w:val="28"/>
              </w:rPr>
            </w:pPr>
            <w:sdt>
              <w:sdtPr>
                <w:rPr>
                  <w:sz w:val="22"/>
                  <w:szCs w:val="28"/>
                </w:rPr>
                <w:id w:val="1111563247"/>
                <w:placeholder>
                  <w:docPart w:val="50F9CF68209F436A9152074B6EF1BF35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C48B3">
                  <w:rPr>
                    <w:sz w:val="22"/>
                    <w:szCs w:val="28"/>
                  </w:rPr>
                  <w:t>PHONE:</w:t>
                </w:r>
              </w:sdtContent>
            </w:sdt>
            <w:r w:rsidR="008C48B3" w:rsidRPr="008C48B3">
              <w:rPr>
                <w:sz w:val="22"/>
                <w:szCs w:val="28"/>
              </w:rPr>
              <w:t xml:space="preserve"> </w:t>
            </w:r>
          </w:p>
          <w:p w14:paraId="7A4840EB" w14:textId="14F65EAC" w:rsidR="004D3011" w:rsidRPr="008C48B3" w:rsidRDefault="00582714" w:rsidP="008C48B3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778-</w:t>
            </w:r>
            <w:r w:rsidR="004D0789">
              <w:rPr>
                <w:sz w:val="22"/>
                <w:szCs w:val="28"/>
              </w:rPr>
              <w:t>520</w:t>
            </w:r>
            <w:r>
              <w:rPr>
                <w:sz w:val="22"/>
                <w:szCs w:val="28"/>
              </w:rPr>
              <w:t>-6</w:t>
            </w:r>
            <w:r w:rsidR="004D0789">
              <w:rPr>
                <w:sz w:val="22"/>
                <w:szCs w:val="28"/>
              </w:rPr>
              <w:t>31</w:t>
            </w:r>
            <w:r w:rsidR="006440E4">
              <w:rPr>
                <w:sz w:val="22"/>
                <w:szCs w:val="28"/>
              </w:rPr>
              <w:t>5</w:t>
            </w:r>
          </w:p>
          <w:p w14:paraId="2EE21CD5" w14:textId="77777777" w:rsidR="008C48B3" w:rsidRDefault="008C48B3" w:rsidP="008C48B3">
            <w:pPr>
              <w:rPr>
                <w:sz w:val="22"/>
                <w:szCs w:val="28"/>
              </w:rPr>
            </w:pPr>
          </w:p>
          <w:p w14:paraId="55516A53" w14:textId="77777777" w:rsidR="005A4EA2" w:rsidRDefault="00187181" w:rsidP="008C48B3">
            <w:pPr>
              <w:rPr>
                <w:sz w:val="22"/>
                <w:szCs w:val="28"/>
              </w:rPr>
            </w:pPr>
            <w:sdt>
              <w:sdtPr>
                <w:rPr>
                  <w:color w:val="B85A22" w:themeColor="accent2" w:themeShade="BF"/>
                  <w:sz w:val="22"/>
                  <w:szCs w:val="28"/>
                  <w:u w:val="single"/>
                </w:rPr>
                <w:id w:val="-240260293"/>
                <w:placeholder>
                  <w:docPart w:val="D9F568D361064D8983DEA5F071D4637D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C48B3">
                  <w:rPr>
                    <w:sz w:val="22"/>
                    <w:szCs w:val="28"/>
                  </w:rPr>
                  <w:t>EMAIL:</w:t>
                </w:r>
              </w:sdtContent>
            </w:sdt>
          </w:p>
          <w:p w14:paraId="3A10BF16" w14:textId="01EE8A8C" w:rsidR="00036450" w:rsidRPr="008C48B3" w:rsidRDefault="005A4EA2" w:rsidP="008C48B3">
            <w:pPr>
              <w:rPr>
                <w:rStyle w:val="Hyperlink"/>
                <w:color w:val="auto"/>
                <w:sz w:val="22"/>
                <w:szCs w:val="28"/>
                <w:u w:val="none"/>
              </w:rPr>
            </w:pPr>
            <w:r>
              <w:rPr>
                <w:sz w:val="22"/>
                <w:szCs w:val="28"/>
              </w:rPr>
              <w:t>S</w:t>
            </w:r>
            <w:r w:rsidR="006440E4">
              <w:rPr>
                <w:sz w:val="22"/>
                <w:szCs w:val="28"/>
              </w:rPr>
              <w:t>arah</w:t>
            </w:r>
            <w:r w:rsidR="00025DC4">
              <w:rPr>
                <w:sz w:val="22"/>
                <w:szCs w:val="28"/>
              </w:rPr>
              <w:t>thebestmom</w:t>
            </w:r>
            <w:r w:rsidR="00136AF2" w:rsidRPr="008C48B3">
              <w:rPr>
                <w:sz w:val="22"/>
                <w:szCs w:val="28"/>
              </w:rPr>
              <w:t>@mydomain.com</w:t>
            </w:r>
          </w:p>
          <w:p w14:paraId="0139354F" w14:textId="14A4BDF6" w:rsidR="004D3011" w:rsidRPr="004D3011" w:rsidRDefault="004D3011" w:rsidP="004D3011"/>
        </w:tc>
        <w:tc>
          <w:tcPr>
            <w:tcW w:w="688" w:type="dxa"/>
          </w:tcPr>
          <w:p w14:paraId="0ABEB70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202" w:type="dxa"/>
          </w:tcPr>
          <w:p w14:paraId="49501FC2" w14:textId="77777777" w:rsidR="003D37FD" w:rsidRPr="008C48B3" w:rsidRDefault="003D37FD" w:rsidP="003D37FD">
            <w:pPr>
              <w:pStyle w:val="Heading2"/>
              <w:rPr>
                <w:sz w:val="24"/>
                <w:szCs w:val="28"/>
              </w:rPr>
            </w:pPr>
            <w:r w:rsidRPr="008C48B3">
              <w:rPr>
                <w:sz w:val="24"/>
                <w:szCs w:val="28"/>
              </w:rPr>
              <w:t>bio</w:t>
            </w:r>
          </w:p>
          <w:p w14:paraId="42E0C8AB" w14:textId="449937E6" w:rsidR="003D37FD" w:rsidRPr="008C48B3" w:rsidRDefault="007E7E3C" w:rsidP="003D37F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</w:t>
            </w:r>
            <w:r w:rsidRPr="007E7E3C">
              <w:rPr>
                <w:sz w:val="24"/>
                <w:szCs w:val="28"/>
              </w:rPr>
              <w:t xml:space="preserve">arah is </w:t>
            </w:r>
            <w:r w:rsidRPr="007E7E3C">
              <w:rPr>
                <w:sz w:val="24"/>
                <w:szCs w:val="28"/>
              </w:rPr>
              <w:t>devoted</w:t>
            </w:r>
            <w:r w:rsidRPr="007E7E3C">
              <w:rPr>
                <w:sz w:val="24"/>
                <w:szCs w:val="28"/>
              </w:rPr>
              <w:t xml:space="preserve"> </w:t>
            </w:r>
            <w:r w:rsidR="00F5715B">
              <w:rPr>
                <w:sz w:val="24"/>
                <w:szCs w:val="28"/>
              </w:rPr>
              <w:t xml:space="preserve">to </w:t>
            </w:r>
            <w:r w:rsidR="00034588">
              <w:rPr>
                <w:sz w:val="24"/>
                <w:szCs w:val="28"/>
              </w:rPr>
              <w:t>her</w:t>
            </w:r>
            <w:r w:rsidRPr="007E7E3C">
              <w:rPr>
                <w:sz w:val="24"/>
                <w:szCs w:val="28"/>
              </w:rPr>
              <w:t xml:space="preserve"> 2 energetic kids. She</w:t>
            </w:r>
            <w:r w:rsidR="0022410E">
              <w:rPr>
                <w:sz w:val="24"/>
                <w:szCs w:val="28"/>
              </w:rPr>
              <w:t xml:space="preserve"> likes to bring her kids to many places</w:t>
            </w:r>
            <w:r w:rsidR="00381F21">
              <w:rPr>
                <w:sz w:val="24"/>
                <w:szCs w:val="28"/>
              </w:rPr>
              <w:t>. She always</w:t>
            </w:r>
            <w:r w:rsidRPr="007E7E3C">
              <w:rPr>
                <w:sz w:val="24"/>
                <w:szCs w:val="28"/>
              </w:rPr>
              <w:t xml:space="preserve"> </w:t>
            </w:r>
            <w:r w:rsidR="00381F21">
              <w:rPr>
                <w:sz w:val="24"/>
                <w:szCs w:val="28"/>
              </w:rPr>
              <w:t>ask</w:t>
            </w:r>
            <w:r w:rsidR="00B439E0">
              <w:rPr>
                <w:sz w:val="24"/>
                <w:szCs w:val="28"/>
              </w:rPr>
              <w:t>s</w:t>
            </w:r>
            <w:r w:rsidRPr="007E7E3C">
              <w:rPr>
                <w:sz w:val="24"/>
                <w:szCs w:val="28"/>
              </w:rPr>
              <w:t xml:space="preserve"> the hotel </w:t>
            </w:r>
            <w:r w:rsidR="00A555A2">
              <w:rPr>
                <w:sz w:val="24"/>
                <w:szCs w:val="28"/>
              </w:rPr>
              <w:t xml:space="preserve">for </w:t>
            </w:r>
            <w:r w:rsidR="00B439E0">
              <w:rPr>
                <w:sz w:val="24"/>
                <w:szCs w:val="28"/>
              </w:rPr>
              <w:t>advices</w:t>
            </w:r>
            <w:r w:rsidRPr="007E7E3C">
              <w:rPr>
                <w:sz w:val="24"/>
                <w:szCs w:val="28"/>
              </w:rPr>
              <w:t xml:space="preserve"> </w:t>
            </w:r>
            <w:r w:rsidR="00B439E0">
              <w:rPr>
                <w:sz w:val="24"/>
                <w:szCs w:val="28"/>
              </w:rPr>
              <w:t>on</w:t>
            </w:r>
            <w:r w:rsidRPr="007E7E3C">
              <w:rPr>
                <w:sz w:val="24"/>
                <w:szCs w:val="28"/>
              </w:rPr>
              <w:t xml:space="preserve"> transportation as she is </w:t>
            </w:r>
            <w:r w:rsidR="003E62FF" w:rsidRPr="007E7E3C">
              <w:rPr>
                <w:sz w:val="24"/>
                <w:szCs w:val="28"/>
              </w:rPr>
              <w:t>unfamiliar</w:t>
            </w:r>
            <w:r w:rsidRPr="007E7E3C">
              <w:rPr>
                <w:sz w:val="24"/>
                <w:szCs w:val="28"/>
              </w:rPr>
              <w:t xml:space="preserve"> of the local transportation system.</w:t>
            </w:r>
            <w:r w:rsidR="00213904">
              <w:rPr>
                <w:sz w:val="24"/>
                <w:szCs w:val="28"/>
              </w:rPr>
              <w:t xml:space="preserve"> </w:t>
            </w:r>
            <w:r w:rsidR="00DB6EAF">
              <w:rPr>
                <w:sz w:val="24"/>
                <w:szCs w:val="28"/>
              </w:rPr>
              <w:t>Occasionally, s</w:t>
            </w:r>
            <w:r w:rsidRPr="007E7E3C">
              <w:rPr>
                <w:sz w:val="24"/>
                <w:szCs w:val="28"/>
              </w:rPr>
              <w:t xml:space="preserve">he </w:t>
            </w:r>
            <w:r w:rsidR="00F5715B">
              <w:rPr>
                <w:sz w:val="24"/>
                <w:szCs w:val="28"/>
              </w:rPr>
              <w:t>would</w:t>
            </w:r>
            <w:r w:rsidRPr="007E7E3C">
              <w:rPr>
                <w:sz w:val="24"/>
                <w:szCs w:val="28"/>
              </w:rPr>
              <w:t xml:space="preserve"> book a spa session so that she can get away from her kids for an hour or so.</w:t>
            </w:r>
          </w:p>
          <w:p w14:paraId="3742510C" w14:textId="008C31DE" w:rsidR="00036450" w:rsidRPr="008C48B3" w:rsidRDefault="00136AF2" w:rsidP="00136AF2">
            <w:pPr>
              <w:pStyle w:val="Heading2"/>
              <w:rPr>
                <w:sz w:val="24"/>
                <w:szCs w:val="28"/>
              </w:rPr>
            </w:pPr>
            <w:r w:rsidRPr="008C48B3">
              <w:rPr>
                <w:sz w:val="24"/>
                <w:szCs w:val="28"/>
              </w:rPr>
              <w:t>Reasons for traveling</w:t>
            </w:r>
          </w:p>
          <w:p w14:paraId="503C225D" w14:textId="2C2DCC26" w:rsidR="00036450" w:rsidRPr="008C48B3" w:rsidRDefault="00136AF2" w:rsidP="00136AF2">
            <w:pPr>
              <w:rPr>
                <w:sz w:val="24"/>
                <w:szCs w:val="28"/>
              </w:rPr>
            </w:pPr>
            <w:r w:rsidRPr="008C48B3">
              <w:rPr>
                <w:sz w:val="24"/>
                <w:szCs w:val="28"/>
              </w:rPr>
              <w:t xml:space="preserve">To </w:t>
            </w:r>
            <w:r w:rsidR="00F255AE">
              <w:rPr>
                <w:sz w:val="24"/>
                <w:szCs w:val="28"/>
              </w:rPr>
              <w:t>spend a family vacation</w:t>
            </w:r>
          </w:p>
          <w:p w14:paraId="783180B1" w14:textId="2EB8E037" w:rsidR="00933879" w:rsidRPr="00DD0AB9" w:rsidRDefault="003D37FD" w:rsidP="00DD0AB9">
            <w:pPr>
              <w:pStyle w:val="Heading2"/>
              <w:rPr>
                <w:sz w:val="24"/>
                <w:szCs w:val="28"/>
              </w:rPr>
            </w:pPr>
            <w:r w:rsidRPr="008C48B3">
              <w:rPr>
                <w:sz w:val="24"/>
                <w:szCs w:val="28"/>
              </w:rPr>
              <w:t>reasons to use a hotel app</w:t>
            </w:r>
          </w:p>
          <w:p w14:paraId="0CE89CFD" w14:textId="057E7CD8" w:rsidR="009135FA" w:rsidRDefault="009135FA" w:rsidP="0093387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To call for </w:t>
            </w:r>
            <w:r w:rsidR="00DD0AB9">
              <w:rPr>
                <w:sz w:val="24"/>
                <w:szCs w:val="28"/>
              </w:rPr>
              <w:t>transportation</w:t>
            </w:r>
          </w:p>
          <w:p w14:paraId="694D9A8C" w14:textId="77777777" w:rsidR="009A0B46" w:rsidRDefault="009A0B46" w:rsidP="009A0B4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To book a spa session</w:t>
            </w:r>
          </w:p>
          <w:p w14:paraId="60881C4B" w14:textId="0A55EA67" w:rsidR="00DD0AB9" w:rsidRPr="00933879" w:rsidRDefault="009A0B46" w:rsidP="0093387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To make other hotel service requests</w:t>
            </w:r>
          </w:p>
          <w:p w14:paraId="25B51F0E" w14:textId="577B0CAF" w:rsidR="00995EA5" w:rsidRPr="00D116B9" w:rsidRDefault="00995EA5" w:rsidP="00D116B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To </w:t>
            </w:r>
            <w:r w:rsidR="00FB7C3F">
              <w:rPr>
                <w:sz w:val="24"/>
                <w:szCs w:val="28"/>
              </w:rPr>
              <w:t xml:space="preserve">gain </w:t>
            </w:r>
            <w:r w:rsidR="002227EB">
              <w:rPr>
                <w:sz w:val="24"/>
                <w:szCs w:val="28"/>
              </w:rPr>
              <w:t xml:space="preserve">access </w:t>
            </w:r>
            <w:r w:rsidR="00FB7C3F">
              <w:rPr>
                <w:sz w:val="24"/>
                <w:szCs w:val="28"/>
              </w:rPr>
              <w:t xml:space="preserve">to </w:t>
            </w:r>
            <w:r w:rsidR="005761BB">
              <w:rPr>
                <w:sz w:val="24"/>
                <w:szCs w:val="28"/>
              </w:rPr>
              <w:t>hotel</w:t>
            </w:r>
            <w:r w:rsidR="002227EB">
              <w:rPr>
                <w:sz w:val="24"/>
                <w:szCs w:val="28"/>
              </w:rPr>
              <w:t xml:space="preserve"> room and facilities</w:t>
            </w:r>
          </w:p>
          <w:p w14:paraId="28509C79" w14:textId="0A2BC5D3" w:rsidR="003D37FD" w:rsidRPr="008C48B3" w:rsidRDefault="003D37FD" w:rsidP="003D37FD">
            <w:pPr>
              <w:pStyle w:val="Heading2"/>
              <w:rPr>
                <w:sz w:val="24"/>
                <w:szCs w:val="28"/>
              </w:rPr>
            </w:pPr>
            <w:r w:rsidRPr="008C48B3">
              <w:rPr>
                <w:sz w:val="24"/>
                <w:szCs w:val="28"/>
              </w:rPr>
              <w:t>Frustrations</w:t>
            </w:r>
          </w:p>
          <w:p w14:paraId="29FCD9C6" w14:textId="385C17AF" w:rsidR="0095297D" w:rsidRDefault="00632AC8" w:rsidP="0003645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</w:t>
            </w:r>
            <w:r w:rsidRPr="00632AC8">
              <w:rPr>
                <w:sz w:val="24"/>
                <w:szCs w:val="28"/>
              </w:rPr>
              <w:t xml:space="preserve">he needs to visit many places with her 2 </w:t>
            </w:r>
            <w:r w:rsidR="0095297D" w:rsidRPr="00632AC8">
              <w:rPr>
                <w:sz w:val="24"/>
                <w:szCs w:val="28"/>
              </w:rPr>
              <w:t>kids,</w:t>
            </w:r>
            <w:r w:rsidRPr="00632AC8">
              <w:rPr>
                <w:sz w:val="24"/>
                <w:szCs w:val="28"/>
              </w:rPr>
              <w:t xml:space="preserve"> but she does not know how to get </w:t>
            </w:r>
            <w:r w:rsidR="0095297D" w:rsidRPr="00632AC8">
              <w:rPr>
                <w:sz w:val="24"/>
                <w:szCs w:val="28"/>
              </w:rPr>
              <w:t>there,</w:t>
            </w:r>
            <w:r w:rsidR="0095297D">
              <w:rPr>
                <w:sz w:val="24"/>
                <w:szCs w:val="28"/>
              </w:rPr>
              <w:t xml:space="preserve"> and her spouse is not helping.</w:t>
            </w:r>
          </w:p>
          <w:p w14:paraId="5BB13C48" w14:textId="05D7E8B7" w:rsidR="004D3011" w:rsidRPr="000E1943" w:rsidRDefault="006440E4" w:rsidP="0003645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</w:t>
            </w:r>
            <w:r w:rsidRPr="006440E4">
              <w:rPr>
                <w:sz w:val="24"/>
                <w:szCs w:val="28"/>
              </w:rPr>
              <w:t xml:space="preserve">he </w:t>
            </w:r>
            <w:r w:rsidR="001D2A95">
              <w:rPr>
                <w:sz w:val="24"/>
                <w:szCs w:val="28"/>
              </w:rPr>
              <w:t>desperately needs</w:t>
            </w:r>
            <w:r w:rsidRPr="006440E4">
              <w:rPr>
                <w:sz w:val="24"/>
                <w:szCs w:val="28"/>
              </w:rPr>
              <w:t xml:space="preserve"> a </w:t>
            </w:r>
            <w:r w:rsidR="00436332" w:rsidRPr="006440E4">
              <w:rPr>
                <w:sz w:val="24"/>
                <w:szCs w:val="28"/>
              </w:rPr>
              <w:t>spa,</w:t>
            </w:r>
            <w:r w:rsidRPr="006440E4">
              <w:rPr>
                <w:sz w:val="24"/>
                <w:szCs w:val="28"/>
              </w:rPr>
              <w:t xml:space="preserve"> but she does not have too much personal </w:t>
            </w:r>
            <w:r w:rsidR="001D2A95" w:rsidRPr="006440E4">
              <w:rPr>
                <w:sz w:val="24"/>
                <w:szCs w:val="28"/>
              </w:rPr>
              <w:t>time.</w:t>
            </w:r>
          </w:p>
          <w:p w14:paraId="396272D8" w14:textId="1A24E59F" w:rsidR="00036450" w:rsidRPr="008C48B3" w:rsidRDefault="003D37FD" w:rsidP="00036450">
            <w:pPr>
              <w:pStyle w:val="Heading2"/>
              <w:rPr>
                <w:sz w:val="24"/>
                <w:szCs w:val="28"/>
              </w:rPr>
            </w:pPr>
            <w:r w:rsidRPr="008C48B3">
              <w:rPr>
                <w:sz w:val="24"/>
                <w:szCs w:val="28"/>
              </w:rPr>
              <w:t>Marital status</w:t>
            </w:r>
          </w:p>
          <w:p w14:paraId="4D3B835B" w14:textId="1125C523" w:rsidR="00036450" w:rsidRPr="008C48B3" w:rsidRDefault="00F5715B" w:rsidP="004D3011">
            <w:pPr>
              <w:rPr>
                <w:noProof/>
                <w:color w:val="000000" w:themeColor="text1"/>
                <w:sz w:val="24"/>
                <w:szCs w:val="28"/>
              </w:rPr>
            </w:pPr>
            <w:r>
              <w:rPr>
                <w:noProof/>
                <w:color w:val="000000" w:themeColor="text1"/>
                <w:sz w:val="24"/>
                <w:szCs w:val="28"/>
              </w:rPr>
              <w:t>Married</w:t>
            </w:r>
            <w:r w:rsidR="003D37FD" w:rsidRPr="008C48B3">
              <w:rPr>
                <w:noProof/>
                <w:color w:val="000000" w:themeColor="text1"/>
                <w:sz w:val="24"/>
                <w:szCs w:val="28"/>
              </w:rPr>
              <w:t xml:space="preserve">, </w:t>
            </w:r>
            <w:r>
              <w:rPr>
                <w:noProof/>
                <w:color w:val="000000" w:themeColor="text1"/>
                <w:sz w:val="24"/>
                <w:szCs w:val="28"/>
              </w:rPr>
              <w:t>2</w:t>
            </w:r>
            <w:r w:rsidR="003D37FD" w:rsidRPr="008C48B3">
              <w:rPr>
                <w:noProof/>
                <w:color w:val="000000" w:themeColor="text1"/>
                <w:sz w:val="24"/>
                <w:szCs w:val="28"/>
              </w:rPr>
              <w:t xml:space="preserve"> kid</w:t>
            </w:r>
            <w:r w:rsidR="002B1728">
              <w:rPr>
                <w:noProof/>
                <w:color w:val="000000" w:themeColor="text1"/>
                <w:sz w:val="24"/>
                <w:szCs w:val="28"/>
              </w:rPr>
              <w:t>s</w:t>
            </w:r>
          </w:p>
          <w:p w14:paraId="4935DA2F" w14:textId="667FB7C4" w:rsidR="003D37FD" w:rsidRPr="008C48B3" w:rsidRDefault="003D37FD" w:rsidP="003D37FD">
            <w:pPr>
              <w:pStyle w:val="Heading2"/>
              <w:rPr>
                <w:sz w:val="24"/>
                <w:szCs w:val="28"/>
              </w:rPr>
            </w:pPr>
            <w:r w:rsidRPr="008C48B3">
              <w:rPr>
                <w:sz w:val="24"/>
                <w:szCs w:val="28"/>
              </w:rPr>
              <w:t>Personality</w:t>
            </w:r>
          </w:p>
          <w:p w14:paraId="32001CC2" w14:textId="6DCB366F" w:rsidR="003D37FD" w:rsidRPr="008C48B3" w:rsidRDefault="001425F2" w:rsidP="003D37FD">
            <w:pPr>
              <w:rPr>
                <w:noProof/>
                <w:color w:val="000000" w:themeColor="text1"/>
                <w:sz w:val="24"/>
                <w:szCs w:val="28"/>
              </w:rPr>
            </w:pPr>
            <w:r>
              <w:rPr>
                <w:noProof/>
                <w:color w:val="000000" w:themeColor="text1"/>
                <w:sz w:val="24"/>
                <w:szCs w:val="28"/>
              </w:rPr>
              <w:t>In</w:t>
            </w:r>
            <w:r w:rsidR="003D37FD" w:rsidRPr="008C48B3">
              <w:rPr>
                <w:noProof/>
                <w:color w:val="000000" w:themeColor="text1"/>
                <w:sz w:val="24"/>
                <w:szCs w:val="28"/>
              </w:rPr>
              <w:t xml:space="preserve">trovert, </w:t>
            </w:r>
            <w:r w:rsidR="006A558D">
              <w:rPr>
                <w:noProof/>
                <w:color w:val="000000" w:themeColor="text1"/>
                <w:sz w:val="24"/>
                <w:szCs w:val="28"/>
              </w:rPr>
              <w:t>feeling</w:t>
            </w:r>
            <w:r w:rsidR="008C48B3" w:rsidRPr="008C48B3">
              <w:rPr>
                <w:noProof/>
                <w:color w:val="000000" w:themeColor="text1"/>
                <w:sz w:val="24"/>
                <w:szCs w:val="28"/>
              </w:rPr>
              <w:t xml:space="preserve">, </w:t>
            </w:r>
            <w:r w:rsidR="00F5715B">
              <w:rPr>
                <w:noProof/>
                <w:color w:val="000000" w:themeColor="text1"/>
                <w:sz w:val="24"/>
                <w:szCs w:val="28"/>
              </w:rPr>
              <w:t>intuitive</w:t>
            </w:r>
            <w:r w:rsidR="008C48B3" w:rsidRPr="008C48B3">
              <w:rPr>
                <w:noProof/>
                <w:color w:val="000000" w:themeColor="text1"/>
                <w:sz w:val="24"/>
                <w:szCs w:val="28"/>
              </w:rPr>
              <w:t xml:space="preserve">, </w:t>
            </w:r>
            <w:r w:rsidR="00F5715B">
              <w:rPr>
                <w:noProof/>
                <w:color w:val="000000" w:themeColor="text1"/>
                <w:sz w:val="24"/>
                <w:szCs w:val="28"/>
              </w:rPr>
              <w:t>perceiving</w:t>
            </w:r>
          </w:p>
          <w:p w14:paraId="495C1698" w14:textId="24B932F9" w:rsidR="003D37FD" w:rsidRPr="008C48B3" w:rsidRDefault="008C48B3" w:rsidP="003D37FD">
            <w:pPr>
              <w:pStyle w:val="Heading2"/>
              <w:rPr>
                <w:sz w:val="24"/>
                <w:szCs w:val="28"/>
              </w:rPr>
            </w:pPr>
            <w:r w:rsidRPr="008C48B3">
              <w:rPr>
                <w:sz w:val="24"/>
                <w:szCs w:val="28"/>
              </w:rPr>
              <w:t>Hobbies</w:t>
            </w:r>
          </w:p>
          <w:p w14:paraId="17844ACA" w14:textId="67FC4CC9" w:rsidR="003D37FD" w:rsidRPr="008C48B3" w:rsidRDefault="00F74CE4" w:rsidP="004D3011">
            <w:pPr>
              <w:rPr>
                <w:noProof/>
                <w:color w:val="000000" w:themeColor="text1"/>
                <w:sz w:val="24"/>
                <w:szCs w:val="28"/>
              </w:rPr>
            </w:pPr>
            <w:r>
              <w:rPr>
                <w:noProof/>
                <w:color w:val="000000" w:themeColor="text1"/>
                <w:sz w:val="24"/>
                <w:szCs w:val="28"/>
              </w:rPr>
              <w:t xml:space="preserve">Teaching, </w:t>
            </w:r>
            <w:r w:rsidR="00436332">
              <w:rPr>
                <w:noProof/>
                <w:color w:val="000000" w:themeColor="text1"/>
                <w:sz w:val="24"/>
                <w:szCs w:val="28"/>
              </w:rPr>
              <w:t xml:space="preserve">cooking, </w:t>
            </w:r>
            <w:r w:rsidR="001F76B6">
              <w:rPr>
                <w:noProof/>
                <w:color w:val="000000" w:themeColor="text1"/>
                <w:sz w:val="24"/>
                <w:szCs w:val="28"/>
              </w:rPr>
              <w:t>facial and spa</w:t>
            </w:r>
          </w:p>
          <w:p w14:paraId="7F2B232E" w14:textId="73DC9D12" w:rsidR="003D37FD" w:rsidRPr="008C48B3" w:rsidRDefault="003D37FD" w:rsidP="003D37FD">
            <w:pPr>
              <w:pStyle w:val="Heading2"/>
              <w:rPr>
                <w:sz w:val="24"/>
                <w:szCs w:val="28"/>
              </w:rPr>
            </w:pPr>
            <w:r w:rsidRPr="008C48B3">
              <w:rPr>
                <w:sz w:val="24"/>
                <w:szCs w:val="28"/>
              </w:rPr>
              <w:t>Influencers</w:t>
            </w:r>
          </w:p>
          <w:p w14:paraId="74FDDD37" w14:textId="67FCB9A1" w:rsidR="003D37FD" w:rsidRPr="008C48B3" w:rsidRDefault="0085751F" w:rsidP="003D37FD">
            <w:pPr>
              <w:rPr>
                <w:noProof/>
                <w:color w:val="000000" w:themeColor="text1"/>
                <w:sz w:val="24"/>
                <w:szCs w:val="28"/>
              </w:rPr>
            </w:pPr>
            <w:r>
              <w:rPr>
                <w:noProof/>
                <w:color w:val="000000" w:themeColor="text1"/>
                <w:sz w:val="24"/>
                <w:szCs w:val="28"/>
              </w:rPr>
              <w:t>kids</w:t>
            </w:r>
            <w:r w:rsidR="006C2B21">
              <w:rPr>
                <w:noProof/>
                <w:color w:val="000000" w:themeColor="text1"/>
                <w:sz w:val="24"/>
                <w:szCs w:val="28"/>
              </w:rPr>
              <w:t xml:space="preserve"> and </w:t>
            </w:r>
            <w:r>
              <w:rPr>
                <w:noProof/>
                <w:color w:val="000000" w:themeColor="text1"/>
                <w:sz w:val="24"/>
                <w:szCs w:val="28"/>
              </w:rPr>
              <w:t>spouse</w:t>
            </w:r>
          </w:p>
          <w:p w14:paraId="10DC9666" w14:textId="15E10808" w:rsidR="008C48B3" w:rsidRPr="008C48B3" w:rsidRDefault="008C48B3" w:rsidP="003D37FD">
            <w:pPr>
              <w:rPr>
                <w:b/>
                <w:bCs/>
                <w:color w:val="FFFFFF" w:themeColor="background1"/>
                <w:sz w:val="24"/>
                <w:szCs w:val="28"/>
              </w:rPr>
            </w:pPr>
          </w:p>
        </w:tc>
      </w:tr>
    </w:tbl>
    <w:p w14:paraId="1D198B4A" w14:textId="77777777" w:rsidR="0043117B" w:rsidRDefault="00187181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175D6" w14:textId="77777777" w:rsidR="00187181" w:rsidRDefault="00187181" w:rsidP="000C45FF">
      <w:r>
        <w:separator/>
      </w:r>
    </w:p>
  </w:endnote>
  <w:endnote w:type="continuationSeparator" w:id="0">
    <w:p w14:paraId="70CCEA7B" w14:textId="77777777" w:rsidR="00187181" w:rsidRDefault="0018718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09F6A" w14:textId="77777777" w:rsidR="00187181" w:rsidRDefault="00187181" w:rsidP="000C45FF">
      <w:r>
        <w:separator/>
      </w:r>
    </w:p>
  </w:footnote>
  <w:footnote w:type="continuationSeparator" w:id="0">
    <w:p w14:paraId="10F2FD4C" w14:textId="77777777" w:rsidR="00187181" w:rsidRDefault="0018718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2F141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3B1D9A5" wp14:editId="18F773D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53366"/>
    <w:multiLevelType w:val="hybridMultilevel"/>
    <w:tmpl w:val="38301C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B0B5B"/>
    <w:multiLevelType w:val="hybridMultilevel"/>
    <w:tmpl w:val="8DEC1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275B1"/>
    <w:multiLevelType w:val="hybridMultilevel"/>
    <w:tmpl w:val="D4541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F2"/>
    <w:rsid w:val="00005146"/>
    <w:rsid w:val="00011601"/>
    <w:rsid w:val="00025DC4"/>
    <w:rsid w:val="00033B0C"/>
    <w:rsid w:val="00034588"/>
    <w:rsid w:val="00036450"/>
    <w:rsid w:val="00050CB2"/>
    <w:rsid w:val="00064317"/>
    <w:rsid w:val="00091AEE"/>
    <w:rsid w:val="00094499"/>
    <w:rsid w:val="000A4216"/>
    <w:rsid w:val="000B5022"/>
    <w:rsid w:val="000C45FF"/>
    <w:rsid w:val="000E1943"/>
    <w:rsid w:val="000E3FD1"/>
    <w:rsid w:val="00112054"/>
    <w:rsid w:val="0012685B"/>
    <w:rsid w:val="00136AF2"/>
    <w:rsid w:val="001425F2"/>
    <w:rsid w:val="00144205"/>
    <w:rsid w:val="001525E1"/>
    <w:rsid w:val="00180329"/>
    <w:rsid w:val="00187181"/>
    <w:rsid w:val="0019001F"/>
    <w:rsid w:val="001945AF"/>
    <w:rsid w:val="001A74A5"/>
    <w:rsid w:val="001B2ABD"/>
    <w:rsid w:val="001D2A95"/>
    <w:rsid w:val="001E0391"/>
    <w:rsid w:val="001E1759"/>
    <w:rsid w:val="001F1ECC"/>
    <w:rsid w:val="001F76B6"/>
    <w:rsid w:val="00210579"/>
    <w:rsid w:val="00213904"/>
    <w:rsid w:val="002227EB"/>
    <w:rsid w:val="0022410E"/>
    <w:rsid w:val="002400EB"/>
    <w:rsid w:val="00256CF7"/>
    <w:rsid w:val="00281FD5"/>
    <w:rsid w:val="002B1728"/>
    <w:rsid w:val="002B36EB"/>
    <w:rsid w:val="002B639C"/>
    <w:rsid w:val="002C0D16"/>
    <w:rsid w:val="002D46D2"/>
    <w:rsid w:val="002D6303"/>
    <w:rsid w:val="003044CB"/>
    <w:rsid w:val="0030481B"/>
    <w:rsid w:val="003156FC"/>
    <w:rsid w:val="00320555"/>
    <w:rsid w:val="003254B5"/>
    <w:rsid w:val="00340C52"/>
    <w:rsid w:val="003454B7"/>
    <w:rsid w:val="0037121F"/>
    <w:rsid w:val="00381F21"/>
    <w:rsid w:val="003A6B7D"/>
    <w:rsid w:val="003B06CA"/>
    <w:rsid w:val="003D37FD"/>
    <w:rsid w:val="003E62FF"/>
    <w:rsid w:val="003E77F6"/>
    <w:rsid w:val="004071FC"/>
    <w:rsid w:val="0042491A"/>
    <w:rsid w:val="00436332"/>
    <w:rsid w:val="00445947"/>
    <w:rsid w:val="004813B3"/>
    <w:rsid w:val="00496591"/>
    <w:rsid w:val="004C63E4"/>
    <w:rsid w:val="004D0789"/>
    <w:rsid w:val="004D3011"/>
    <w:rsid w:val="004D6CEC"/>
    <w:rsid w:val="0051139F"/>
    <w:rsid w:val="005262AC"/>
    <w:rsid w:val="00551B64"/>
    <w:rsid w:val="0056662A"/>
    <w:rsid w:val="005761BB"/>
    <w:rsid w:val="00582714"/>
    <w:rsid w:val="005A4EA2"/>
    <w:rsid w:val="005D1BA0"/>
    <w:rsid w:val="005E39D5"/>
    <w:rsid w:val="00600670"/>
    <w:rsid w:val="0062123A"/>
    <w:rsid w:val="00632AC8"/>
    <w:rsid w:val="006440E4"/>
    <w:rsid w:val="006450A1"/>
    <w:rsid w:val="00646E75"/>
    <w:rsid w:val="006771D0"/>
    <w:rsid w:val="00694760"/>
    <w:rsid w:val="006A558D"/>
    <w:rsid w:val="006C2B21"/>
    <w:rsid w:val="00715FCB"/>
    <w:rsid w:val="00743101"/>
    <w:rsid w:val="007775E1"/>
    <w:rsid w:val="0078224F"/>
    <w:rsid w:val="007867A0"/>
    <w:rsid w:val="007927F5"/>
    <w:rsid w:val="007E7E3C"/>
    <w:rsid w:val="00802CA0"/>
    <w:rsid w:val="0085751F"/>
    <w:rsid w:val="008C48B3"/>
    <w:rsid w:val="008F3E6A"/>
    <w:rsid w:val="009135FA"/>
    <w:rsid w:val="009260CD"/>
    <w:rsid w:val="00933879"/>
    <w:rsid w:val="00942F22"/>
    <w:rsid w:val="0095297D"/>
    <w:rsid w:val="00952C25"/>
    <w:rsid w:val="00995EA5"/>
    <w:rsid w:val="009A0B46"/>
    <w:rsid w:val="009C6ECE"/>
    <w:rsid w:val="00A2118D"/>
    <w:rsid w:val="00A25095"/>
    <w:rsid w:val="00A555A2"/>
    <w:rsid w:val="00A91C15"/>
    <w:rsid w:val="00AA35B9"/>
    <w:rsid w:val="00AA6F40"/>
    <w:rsid w:val="00AA77B9"/>
    <w:rsid w:val="00AD76E2"/>
    <w:rsid w:val="00AE7E35"/>
    <w:rsid w:val="00B0142B"/>
    <w:rsid w:val="00B04F04"/>
    <w:rsid w:val="00B20152"/>
    <w:rsid w:val="00B23050"/>
    <w:rsid w:val="00B24FAC"/>
    <w:rsid w:val="00B359E4"/>
    <w:rsid w:val="00B439E0"/>
    <w:rsid w:val="00B57D98"/>
    <w:rsid w:val="00B70850"/>
    <w:rsid w:val="00C066B6"/>
    <w:rsid w:val="00C36831"/>
    <w:rsid w:val="00C37BA1"/>
    <w:rsid w:val="00C4674C"/>
    <w:rsid w:val="00C506CF"/>
    <w:rsid w:val="00C72BED"/>
    <w:rsid w:val="00C8628A"/>
    <w:rsid w:val="00C9578B"/>
    <w:rsid w:val="00CB0055"/>
    <w:rsid w:val="00CE68E4"/>
    <w:rsid w:val="00D116B9"/>
    <w:rsid w:val="00D212F2"/>
    <w:rsid w:val="00D2522B"/>
    <w:rsid w:val="00D422DE"/>
    <w:rsid w:val="00D5459D"/>
    <w:rsid w:val="00D87AF1"/>
    <w:rsid w:val="00DA1F4D"/>
    <w:rsid w:val="00DB55C0"/>
    <w:rsid w:val="00DB6EAF"/>
    <w:rsid w:val="00DD0AB9"/>
    <w:rsid w:val="00DD172A"/>
    <w:rsid w:val="00DE43A6"/>
    <w:rsid w:val="00E15603"/>
    <w:rsid w:val="00E25A26"/>
    <w:rsid w:val="00E4381A"/>
    <w:rsid w:val="00E55D74"/>
    <w:rsid w:val="00E66742"/>
    <w:rsid w:val="00E94069"/>
    <w:rsid w:val="00EA1B7E"/>
    <w:rsid w:val="00EA1F51"/>
    <w:rsid w:val="00EB6568"/>
    <w:rsid w:val="00F10749"/>
    <w:rsid w:val="00F255AE"/>
    <w:rsid w:val="00F5715B"/>
    <w:rsid w:val="00F60274"/>
    <w:rsid w:val="00F74CE4"/>
    <w:rsid w:val="00F77FB9"/>
    <w:rsid w:val="00FB068F"/>
    <w:rsid w:val="00FB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EB1B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8C4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1\AppData\Local\Microsoft\Office\16.0\DTS\en-US%7bA4A2306A-45B6-45D2-BB5D-D7F5748AEB4F%7d\%7b929F21DC-FF28-4017-9C38-46384B9FC7B0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0F9CF68209F436A9152074B6EF1B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C1D29-D716-4408-9034-017713BA993C}"/>
      </w:docPartPr>
      <w:docPartBody>
        <w:p w:rsidR="0079116F" w:rsidRDefault="003D1F11">
          <w:pPr>
            <w:pStyle w:val="50F9CF68209F436A9152074B6EF1BF35"/>
          </w:pPr>
          <w:r w:rsidRPr="004D3011">
            <w:t>PHONE:</w:t>
          </w:r>
        </w:p>
      </w:docPartBody>
    </w:docPart>
    <w:docPart>
      <w:docPartPr>
        <w:name w:val="D9F568D361064D8983DEA5F071D46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A3B13-6B37-4203-8039-04483B29F57D}"/>
      </w:docPartPr>
      <w:docPartBody>
        <w:p w:rsidR="0079116F" w:rsidRDefault="003D1F11">
          <w:pPr>
            <w:pStyle w:val="D9F568D361064D8983DEA5F071D4637D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4F6"/>
    <w:rsid w:val="003D1F11"/>
    <w:rsid w:val="004C0E0C"/>
    <w:rsid w:val="0079116F"/>
    <w:rsid w:val="00BB19D7"/>
    <w:rsid w:val="00F6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F9CF68209F436A9152074B6EF1BF35">
    <w:name w:val="50F9CF68209F436A9152074B6EF1BF35"/>
  </w:style>
  <w:style w:type="paragraph" w:customStyle="1" w:styleId="D9F568D361064D8983DEA5F071D4637D">
    <w:name w:val="D9F568D361064D8983DEA5F071D4637D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{929F21DC-FF28-4017-9C38-46384B9FC7B0}tf00546271_win32.dotx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2021-02-02T00:13:00Z</dcterms:created>
  <dcterms:modified xsi:type="dcterms:W3CDTF">2021-02-02T02:17:00Z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